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67" w:rsidRDefault="009A5167"/>
    <w:p w:rsidR="009A5167" w:rsidRDefault="009A5167"/>
    <w:p w:rsidR="009A5167" w:rsidRDefault="009A5167"/>
    <w:p w:rsidR="005C1063" w:rsidRDefault="009A5167">
      <w:r>
        <w:t>Jason: interface design, database, starting log book</w:t>
      </w:r>
    </w:p>
    <w:p w:rsidR="009A5167" w:rsidRDefault="00963A4B">
      <w:r>
        <w:t>Zak</w:t>
      </w:r>
      <w:r w:rsidR="009A5167">
        <w:t xml:space="preserve">: understand the code, alarms working, got rid of </w:t>
      </w:r>
      <w:proofErr w:type="spellStart"/>
      <w:r w:rsidR="009A5167">
        <w:t>dropbox</w:t>
      </w:r>
      <w:proofErr w:type="spellEnd"/>
      <w:r w:rsidR="009A5167">
        <w:t xml:space="preserve"> for reading files, more classes to read files, - matching the code to interface design</w:t>
      </w:r>
    </w:p>
    <w:p w:rsidR="009A5167" w:rsidRDefault="009A5167">
      <w:r>
        <w:t xml:space="preserve">Matt- got </w:t>
      </w:r>
      <w:proofErr w:type="spellStart"/>
      <w:r>
        <w:t>github</w:t>
      </w:r>
      <w:proofErr w:type="spellEnd"/>
      <w:r>
        <w:t xml:space="preserve"> working, half way through report, </w:t>
      </w:r>
      <w:proofErr w:type="spellStart"/>
      <w:r>
        <w:t>testplan</w:t>
      </w:r>
      <w:proofErr w:type="spellEnd"/>
      <w:r>
        <w:t xml:space="preserve"> </w:t>
      </w:r>
    </w:p>
    <w:p w:rsidR="00963A4B" w:rsidRDefault="00963A4B">
      <w:r>
        <w:t xml:space="preserve">Steph: created </w:t>
      </w:r>
      <w:proofErr w:type="spellStart"/>
      <w:r>
        <w:t>database</w:t>
      </w:r>
      <w:proofErr w:type="gramStart"/>
      <w:r>
        <w:t>,digitise</w:t>
      </w:r>
      <w:proofErr w:type="spellEnd"/>
      <w:proofErr w:type="gramEnd"/>
      <w:r>
        <w:t xml:space="preserve"> diagrams, use case stories. Need to get onto GITHUB, going to do the testing table. </w:t>
      </w:r>
      <w:bookmarkStart w:id="0" w:name="_GoBack"/>
      <w:bookmarkEnd w:id="0"/>
    </w:p>
    <w:sectPr w:rsidR="00963A4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167" w:rsidRDefault="009A5167" w:rsidP="009A5167">
      <w:pPr>
        <w:spacing w:after="0" w:line="240" w:lineRule="auto"/>
      </w:pPr>
      <w:r>
        <w:separator/>
      </w:r>
    </w:p>
  </w:endnote>
  <w:endnote w:type="continuationSeparator" w:id="0">
    <w:p w:rsidR="009A5167" w:rsidRDefault="009A5167" w:rsidP="009A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167" w:rsidRDefault="009A5167" w:rsidP="009A5167">
      <w:pPr>
        <w:spacing w:after="0" w:line="240" w:lineRule="auto"/>
      </w:pPr>
      <w:r>
        <w:separator/>
      </w:r>
    </w:p>
  </w:footnote>
  <w:footnote w:type="continuationSeparator" w:id="0">
    <w:p w:rsidR="009A5167" w:rsidRDefault="009A5167" w:rsidP="009A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67" w:rsidRDefault="009A5167">
    <w:pPr>
      <w:pStyle w:val="Header"/>
    </w:pPr>
    <w:r>
      <w:t xml:space="preserve">Sprint meeting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67"/>
    <w:rsid w:val="002A7489"/>
    <w:rsid w:val="0081267D"/>
    <w:rsid w:val="00963A4B"/>
    <w:rsid w:val="009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019E4-41C5-4E05-A6FD-E8221169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167"/>
  </w:style>
  <w:style w:type="paragraph" w:styleId="Footer">
    <w:name w:val="footer"/>
    <w:basedOn w:val="Normal"/>
    <w:link w:val="FooterChar"/>
    <w:uiPriority w:val="99"/>
    <w:unhideWhenUsed/>
    <w:rsid w:val="009A5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6B8CD061.dotm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Gulliver, Stephanie (Student)</dc:creator>
  <cp:keywords/>
  <dc:description/>
  <cp:lastModifiedBy>Gulliver, Stephanie (Student)</cp:lastModifiedBy>
  <cp:revision>1</cp:revision>
  <dcterms:created xsi:type="dcterms:W3CDTF">2015-11-26T09:58:00Z</dcterms:created>
  <dcterms:modified xsi:type="dcterms:W3CDTF">2015-11-26T10:08:00Z</dcterms:modified>
</cp:coreProperties>
</file>